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4EB973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1516814" w14:textId="4314B35D" w:rsidR="00692703" w:rsidRPr="00CF1A49" w:rsidRDefault="003457AE" w:rsidP="00913946">
            <w:pPr>
              <w:pStyle w:val="Title"/>
            </w:pPr>
            <w:r>
              <w:t>Kadeem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cherman</w:t>
            </w:r>
          </w:p>
          <w:p w14:paraId="6B12A479" w14:textId="7ACE1980" w:rsidR="00692703" w:rsidRPr="00CF1A49" w:rsidRDefault="003457AE" w:rsidP="00913946">
            <w:pPr>
              <w:pStyle w:val="ContactInfo"/>
              <w:contextualSpacing w:val="0"/>
            </w:pPr>
            <w:r>
              <w:t xml:space="preserve"> </w:t>
            </w:r>
            <w:r w:rsidR="002E6472">
              <w:t>Calgary</w:t>
            </w:r>
            <w:r>
              <w:t xml:space="preserve">, </w:t>
            </w:r>
            <w:r w:rsidR="002E6472">
              <w:t>Alberta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97ECFCEFB3E4A98BD311D9520665B2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495AD9">
              <w:t xml:space="preserve"> </w:t>
            </w:r>
            <w:r>
              <w:t>647-612-5016</w:t>
            </w:r>
            <w:r w:rsidR="00495AD9">
              <w:t xml:space="preserve"> </w:t>
            </w:r>
          </w:p>
          <w:p w14:paraId="453CB4A9" w14:textId="481EF122" w:rsidR="00692703" w:rsidRPr="00CF1A49" w:rsidRDefault="003457AE" w:rsidP="00913946">
            <w:pPr>
              <w:pStyle w:val="ContactInfoEmphasis"/>
              <w:contextualSpacing w:val="0"/>
            </w:pPr>
            <w:r>
              <w:t>Kassie.Sanisclaws35@gmail.com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462EBBCD1924271A80E376741708C15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495AD9" w:rsidRPr="00495AD9">
                <w:rPr>
                  <w:rStyle w:val="Hyperlink"/>
                  <w:color w:val="1D824C" w:themeColor="accent1"/>
                  <w:sz w:val="22"/>
                </w:rPr>
                <w:t>https://my.indeed.com/p/kadeemc-xgj2ybn</w:t>
              </w:r>
            </w:hyperlink>
            <w:r w:rsidR="00495AD9" w:rsidRPr="00495AD9">
              <w:rPr>
                <w:sz w:val="22"/>
              </w:rPr>
              <w:t xml:space="preserve">. </w:t>
            </w:r>
            <w:sdt>
              <w:sdtPr>
                <w:rPr>
                  <w:sz w:val="22"/>
                </w:rPr>
                <w:alias w:val="Divider dot:"/>
                <w:tag w:val="Divider dot:"/>
                <w:id w:val="759871761"/>
                <w:placeholder>
                  <w:docPart w:val="9293BDA43CB54BF2BC341AF39E4611D6"/>
                </w:placeholder>
                <w:temporary/>
                <w:showingPlcHdr/>
                <w15:appearance w15:val="hidden"/>
              </w:sdtPr>
              <w:sdtContent>
                <w:r w:rsidR="00692703" w:rsidRPr="00495AD9">
                  <w:rPr>
                    <w:sz w:val="22"/>
                  </w:rPr>
                  <w:t>·</w:t>
                </w:r>
              </w:sdtContent>
            </w:sdt>
            <w:r w:rsidR="00692703" w:rsidRPr="00495AD9">
              <w:rPr>
                <w:sz w:val="22"/>
              </w:rPr>
              <w:t xml:space="preserve"> </w:t>
            </w:r>
            <w:hyperlink r:id="rId11" w:history="1">
              <w:r w:rsidR="00495AD9" w:rsidRPr="00495AD9">
                <w:rPr>
                  <w:rStyle w:val="Hyperlink"/>
                  <w:color w:val="1D824C" w:themeColor="accent1"/>
                  <w:sz w:val="22"/>
                </w:rPr>
                <w:t>https://github.com/KassieSanisclaws</w:t>
              </w:r>
            </w:hyperlink>
            <w:r w:rsidR="00495AD9" w:rsidRPr="00495AD9">
              <w:rPr>
                <w:rStyle w:val="Hyperlink"/>
                <w:color w:val="1D824C" w:themeColor="accent1"/>
                <w:sz w:val="22"/>
              </w:rPr>
              <w:t>.</w:t>
            </w:r>
            <w:r w:rsidR="00495AD9">
              <w:rPr>
                <w:rStyle w:val="Hyperlink"/>
                <w:sz w:val="18"/>
              </w:rPr>
              <w:t xml:space="preserve"> </w:t>
            </w:r>
          </w:p>
        </w:tc>
      </w:tr>
      <w:tr w:rsidR="005579C9" w:rsidRPr="00CF1A49" w14:paraId="5AC7F83C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D157220" w14:textId="77777777" w:rsidR="005579C9" w:rsidRDefault="005579C9" w:rsidP="005579C9"/>
        </w:tc>
      </w:tr>
    </w:tbl>
    <w:p w14:paraId="448B01FE" w14:textId="77777777" w:rsidR="005579C9" w:rsidRDefault="005579C9" w:rsidP="005579C9">
      <w:pPr>
        <w:pStyle w:val="Header"/>
      </w:pPr>
    </w:p>
    <w:p w14:paraId="6EA3C501" w14:textId="1CDA0E5A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0D74746F" w14:textId="77777777" w:rsidTr="00BB7E51">
        <w:trPr>
          <w:trHeight w:val="8914"/>
        </w:trPr>
        <w:tc>
          <w:tcPr>
            <w:tcW w:w="9290" w:type="dxa"/>
          </w:tcPr>
          <w:p w14:paraId="1BC9A0F1" w14:textId="77777777" w:rsidR="005579C9" w:rsidRDefault="005579C9" w:rsidP="005579C9">
            <w:pPr>
              <w:pStyle w:val="Header"/>
            </w:pPr>
          </w:p>
          <w:p w14:paraId="46DCAF9D" w14:textId="22FB4A7C" w:rsidR="005579C9" w:rsidRPr="00CF1A49" w:rsidRDefault="005579C9" w:rsidP="0088564F">
            <w:pPr>
              <w:pStyle w:val="Heading2"/>
            </w:pPr>
            <w:r w:rsidRPr="005579C9">
              <w:t xml:space="preserve">Dear </w:t>
            </w:r>
            <w:r w:rsidR="003457AE">
              <w:t>[Recruiting Hr]</w:t>
            </w:r>
            <w:r w:rsidRPr="005579C9">
              <w:t>,</w:t>
            </w:r>
          </w:p>
          <w:p w14:paraId="6F215E78" w14:textId="77777777" w:rsidR="002E6472" w:rsidRPr="002E6472" w:rsidRDefault="002E6472" w:rsidP="002E6472">
            <w:pPr>
              <w:rPr>
                <w:lang w:val="en-CA"/>
              </w:rPr>
            </w:pPr>
            <w:r w:rsidRPr="002E6472">
              <w:rPr>
                <w:lang w:val="en-CA"/>
              </w:rPr>
              <w:t>My name is Kadeem Cherman, and I’m a dedicated and detail-oriented software developer with a passion for creating innovative, scalable, and user-friendly applications. With hands-on experience across multiple technologies—including JavaScript, C#, SQL, .NET, React.js, and Node.js—I bring both technical depth and creative problem-solving to the table.</w:t>
            </w:r>
          </w:p>
          <w:p w14:paraId="6E3218BA" w14:textId="77777777" w:rsidR="002E6472" w:rsidRPr="002E6472" w:rsidRDefault="002E6472" w:rsidP="002E6472">
            <w:pPr>
              <w:rPr>
                <w:lang w:val="en-CA"/>
              </w:rPr>
            </w:pPr>
            <w:r w:rsidRPr="002E6472">
              <w:rPr>
                <w:lang w:val="en-CA"/>
              </w:rPr>
              <w:t>I have earned diplomas in Enterprise Web &amp; Mobile Application Development and Software Engineering, and I’m currently instructing in Application Development while continuing to deepen my understanding of design patterns, MVC, and cloud-based technologies like Microsoft Azure. Over the past few years, I’ve worked in both startup and corporate environments, contributing to front-end and back-end projects, building secure APIs, and collaborating with cross-functional teams using Agile and Scrum methodologies.</w:t>
            </w:r>
          </w:p>
          <w:p w14:paraId="12EB9095" w14:textId="77777777" w:rsidR="002E6472" w:rsidRPr="002E6472" w:rsidRDefault="002E6472" w:rsidP="002E6472">
            <w:pPr>
              <w:rPr>
                <w:lang w:val="en-CA"/>
              </w:rPr>
            </w:pPr>
            <w:r w:rsidRPr="002E6472">
              <w:rPr>
                <w:lang w:val="en-CA"/>
              </w:rPr>
              <w:t>My previous roles have involved:</w:t>
            </w:r>
          </w:p>
          <w:p w14:paraId="72166517" w14:textId="77777777" w:rsidR="002E6472" w:rsidRPr="002E6472" w:rsidRDefault="002E6472" w:rsidP="002E6472">
            <w:pPr>
              <w:numPr>
                <w:ilvl w:val="0"/>
                <w:numId w:val="14"/>
              </w:numPr>
              <w:rPr>
                <w:lang w:val="en-CA"/>
              </w:rPr>
            </w:pPr>
            <w:r w:rsidRPr="002E6472">
              <w:rPr>
                <w:lang w:val="en-CA"/>
              </w:rPr>
              <w:t>Developing full-stack web applications with React, Node.js, and .NET</w:t>
            </w:r>
          </w:p>
          <w:p w14:paraId="60310FB3" w14:textId="77777777" w:rsidR="002E6472" w:rsidRPr="002E6472" w:rsidRDefault="002E6472" w:rsidP="002E6472">
            <w:pPr>
              <w:numPr>
                <w:ilvl w:val="0"/>
                <w:numId w:val="14"/>
              </w:numPr>
              <w:rPr>
                <w:lang w:val="en-CA"/>
              </w:rPr>
            </w:pPr>
            <w:r w:rsidRPr="002E6472">
              <w:rPr>
                <w:lang w:val="en-CA"/>
              </w:rPr>
              <w:t>Designing mobile applications for Android and iOS</w:t>
            </w:r>
          </w:p>
          <w:p w14:paraId="5534390B" w14:textId="77777777" w:rsidR="002E6472" w:rsidRPr="002E6472" w:rsidRDefault="002E6472" w:rsidP="002E6472">
            <w:pPr>
              <w:numPr>
                <w:ilvl w:val="0"/>
                <w:numId w:val="14"/>
              </w:numPr>
              <w:rPr>
                <w:lang w:val="en-CA"/>
              </w:rPr>
            </w:pPr>
            <w:r w:rsidRPr="002E6472">
              <w:rPr>
                <w:lang w:val="en-CA"/>
              </w:rPr>
              <w:t>Implementing authentication systems using JWT and OAuth</w:t>
            </w:r>
          </w:p>
          <w:p w14:paraId="4F7D2DDE" w14:textId="77777777" w:rsidR="002E6472" w:rsidRPr="002E6472" w:rsidRDefault="002E6472" w:rsidP="002E6472">
            <w:pPr>
              <w:numPr>
                <w:ilvl w:val="0"/>
                <w:numId w:val="14"/>
              </w:numPr>
              <w:rPr>
                <w:lang w:val="en-CA"/>
              </w:rPr>
            </w:pPr>
            <w:r w:rsidRPr="002E6472">
              <w:rPr>
                <w:lang w:val="en-CA"/>
              </w:rPr>
              <w:t>Contributing to scalable cloud-hosted applications using Azure and AWS</w:t>
            </w:r>
          </w:p>
          <w:p w14:paraId="10557372" w14:textId="77777777" w:rsidR="002E6472" w:rsidRPr="002E6472" w:rsidRDefault="002E6472" w:rsidP="002E6472">
            <w:pPr>
              <w:numPr>
                <w:ilvl w:val="0"/>
                <w:numId w:val="14"/>
              </w:numPr>
              <w:rPr>
                <w:lang w:val="en-CA"/>
              </w:rPr>
            </w:pPr>
            <w:r w:rsidRPr="002E6472">
              <w:rPr>
                <w:lang w:val="en-CA"/>
              </w:rPr>
              <w:t>Mentoring junior developers and collaborating in team environments</w:t>
            </w:r>
          </w:p>
          <w:p w14:paraId="393A8F11" w14:textId="77777777" w:rsidR="002E6472" w:rsidRPr="002E6472" w:rsidRDefault="002E6472" w:rsidP="002E6472">
            <w:pPr>
              <w:rPr>
                <w:lang w:val="en-CA"/>
              </w:rPr>
            </w:pPr>
            <w:r w:rsidRPr="002E6472">
              <w:rPr>
                <w:lang w:val="en-CA"/>
              </w:rPr>
              <w:t>I am continuously growing—whether through formal education, hands-on projects, or teaching others. My passion lies in building real-world applications that solve problems and enhance user experiences. I take pride in being resourceful, adaptable, and eager to contribute meaningfully to any development team.</w:t>
            </w:r>
          </w:p>
          <w:p w14:paraId="6DD32DCB" w14:textId="09B99216" w:rsidR="007E4A15" w:rsidRPr="002E6472" w:rsidRDefault="002E6472" w:rsidP="0096718D">
            <w:pPr>
              <w:rPr>
                <w:lang w:val="en-CA"/>
              </w:rPr>
            </w:pPr>
            <w:r w:rsidRPr="002E6472">
              <w:rPr>
                <w:lang w:val="en-CA"/>
              </w:rPr>
              <w:t>Thank you for considering my application. I invite you to view my GitHub portfolio and would be happy to discuss how my experience aligns with your team’s needs. I look forward to the opportunity to connect.</w:t>
            </w:r>
            <w:r>
              <w:rPr>
                <w:lang w:val="en-CA"/>
              </w:rPr>
              <w:br/>
            </w:r>
          </w:p>
          <w:p w14:paraId="1EA49546" w14:textId="636B1990" w:rsidR="007E4A15" w:rsidRDefault="00DC4032" w:rsidP="0096718D">
            <w:r>
              <w:t xml:space="preserve">Thank you for the opportunity </w:t>
            </w:r>
            <w:r w:rsidR="002E6472">
              <w:t>to hook</w:t>
            </w:r>
            <w:r>
              <w:t xml:space="preserve"> your attention. I have included my GitHub repository link, link to my student portfolio and contact information. </w:t>
            </w:r>
          </w:p>
          <w:p w14:paraId="58CFB34D" w14:textId="5D95E563" w:rsidR="0088564F" w:rsidRPr="00BF09B3" w:rsidRDefault="005C0D34" w:rsidP="005579C9">
            <w:r>
              <w:t xml:space="preserve">Happy </w:t>
            </w:r>
            <w:r w:rsidR="0088564F">
              <w:t>Coding! :)</w:t>
            </w:r>
            <w:r w:rsidR="002E6472">
              <w:br/>
              <w:t>Sincerely,</w:t>
            </w:r>
          </w:p>
          <w:p w14:paraId="7AFE6BA4" w14:textId="30F1CFBE" w:rsidR="005579C9" w:rsidRPr="00CF1A49" w:rsidRDefault="00DC4032" w:rsidP="005579C9">
            <w:r>
              <w:t>Kadeem Cherman</w:t>
            </w:r>
          </w:p>
        </w:tc>
      </w:tr>
    </w:tbl>
    <w:p w14:paraId="47A3718F" w14:textId="77777777" w:rsidR="00B51D1B" w:rsidRPr="006E1507" w:rsidRDefault="00B51D1B" w:rsidP="005579C9"/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16EB3" w14:textId="77777777" w:rsidR="00061135" w:rsidRDefault="00061135" w:rsidP="0068194B">
      <w:r>
        <w:separator/>
      </w:r>
    </w:p>
    <w:p w14:paraId="5450A1AB" w14:textId="77777777" w:rsidR="00061135" w:rsidRDefault="00061135"/>
    <w:p w14:paraId="3456F264" w14:textId="77777777" w:rsidR="00061135" w:rsidRDefault="00061135"/>
  </w:endnote>
  <w:endnote w:type="continuationSeparator" w:id="0">
    <w:p w14:paraId="6B32D6B1" w14:textId="77777777" w:rsidR="00061135" w:rsidRDefault="00061135" w:rsidP="0068194B">
      <w:r>
        <w:continuationSeparator/>
      </w:r>
    </w:p>
    <w:p w14:paraId="1863220A" w14:textId="77777777" w:rsidR="00061135" w:rsidRDefault="00061135"/>
    <w:p w14:paraId="2E1D961A" w14:textId="77777777" w:rsidR="00061135" w:rsidRDefault="000611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9892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1D98C" w14:textId="77777777" w:rsidR="00061135" w:rsidRDefault="00061135" w:rsidP="0068194B">
      <w:r>
        <w:separator/>
      </w:r>
    </w:p>
    <w:p w14:paraId="18F39984" w14:textId="77777777" w:rsidR="00061135" w:rsidRDefault="00061135"/>
    <w:p w14:paraId="545525A2" w14:textId="77777777" w:rsidR="00061135" w:rsidRDefault="00061135"/>
  </w:footnote>
  <w:footnote w:type="continuationSeparator" w:id="0">
    <w:p w14:paraId="29A8B84D" w14:textId="77777777" w:rsidR="00061135" w:rsidRDefault="00061135" w:rsidP="0068194B">
      <w:r>
        <w:continuationSeparator/>
      </w:r>
    </w:p>
    <w:p w14:paraId="48B32722" w14:textId="77777777" w:rsidR="00061135" w:rsidRDefault="00061135"/>
    <w:p w14:paraId="1BF10FEE" w14:textId="77777777" w:rsidR="00061135" w:rsidRDefault="000611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64DE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1881BB" wp14:editId="1B35C71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759D99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A6F4839"/>
    <w:multiLevelType w:val="multilevel"/>
    <w:tmpl w:val="FA50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22992">
    <w:abstractNumId w:val="9"/>
  </w:num>
  <w:num w:numId="2" w16cid:durableId="706106739">
    <w:abstractNumId w:val="8"/>
  </w:num>
  <w:num w:numId="3" w16cid:durableId="1314724285">
    <w:abstractNumId w:val="7"/>
  </w:num>
  <w:num w:numId="4" w16cid:durableId="1595240681">
    <w:abstractNumId w:val="6"/>
  </w:num>
  <w:num w:numId="5" w16cid:durableId="1737505867">
    <w:abstractNumId w:val="10"/>
  </w:num>
  <w:num w:numId="6" w16cid:durableId="483351296">
    <w:abstractNumId w:val="3"/>
  </w:num>
  <w:num w:numId="7" w16cid:durableId="65035439">
    <w:abstractNumId w:val="11"/>
  </w:num>
  <w:num w:numId="8" w16cid:durableId="1576931942">
    <w:abstractNumId w:val="2"/>
  </w:num>
  <w:num w:numId="9" w16cid:durableId="1668094096">
    <w:abstractNumId w:val="12"/>
  </w:num>
  <w:num w:numId="10" w16cid:durableId="1894385803">
    <w:abstractNumId w:val="5"/>
  </w:num>
  <w:num w:numId="11" w16cid:durableId="1848668918">
    <w:abstractNumId w:val="4"/>
  </w:num>
  <w:num w:numId="12" w16cid:durableId="758595819">
    <w:abstractNumId w:val="1"/>
  </w:num>
  <w:num w:numId="13" w16cid:durableId="1873110535">
    <w:abstractNumId w:val="0"/>
  </w:num>
  <w:num w:numId="14" w16cid:durableId="642924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AE"/>
    <w:rsid w:val="000001EF"/>
    <w:rsid w:val="00007322"/>
    <w:rsid w:val="00007728"/>
    <w:rsid w:val="00024584"/>
    <w:rsid w:val="00024730"/>
    <w:rsid w:val="00055E95"/>
    <w:rsid w:val="00061135"/>
    <w:rsid w:val="0007021F"/>
    <w:rsid w:val="000B2BA5"/>
    <w:rsid w:val="000B5F8A"/>
    <w:rsid w:val="000D5DE9"/>
    <w:rsid w:val="000F2F8C"/>
    <w:rsid w:val="0010006E"/>
    <w:rsid w:val="001045A8"/>
    <w:rsid w:val="00114A91"/>
    <w:rsid w:val="001427E1"/>
    <w:rsid w:val="001534AF"/>
    <w:rsid w:val="00163668"/>
    <w:rsid w:val="00171566"/>
    <w:rsid w:val="00174676"/>
    <w:rsid w:val="001755A8"/>
    <w:rsid w:val="00184014"/>
    <w:rsid w:val="00192008"/>
    <w:rsid w:val="001B45D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472"/>
    <w:rsid w:val="002E7E61"/>
    <w:rsid w:val="002F05E5"/>
    <w:rsid w:val="002F254D"/>
    <w:rsid w:val="002F30E4"/>
    <w:rsid w:val="00307140"/>
    <w:rsid w:val="00316DFF"/>
    <w:rsid w:val="00325B57"/>
    <w:rsid w:val="00336056"/>
    <w:rsid w:val="003457AE"/>
    <w:rsid w:val="003544E1"/>
    <w:rsid w:val="00366398"/>
    <w:rsid w:val="003A0632"/>
    <w:rsid w:val="003A30E5"/>
    <w:rsid w:val="003A6ADF"/>
    <w:rsid w:val="003B5928"/>
    <w:rsid w:val="003B6DA5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AD9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0D34"/>
    <w:rsid w:val="005C5932"/>
    <w:rsid w:val="005D3CA7"/>
    <w:rsid w:val="005D4CC1"/>
    <w:rsid w:val="005E0986"/>
    <w:rsid w:val="005F4B91"/>
    <w:rsid w:val="005F55D2"/>
    <w:rsid w:val="0062312F"/>
    <w:rsid w:val="00625F2C"/>
    <w:rsid w:val="00647ED7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A15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64F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718D"/>
    <w:rsid w:val="0097790C"/>
    <w:rsid w:val="0098506E"/>
    <w:rsid w:val="009A44CE"/>
    <w:rsid w:val="009C4DFC"/>
    <w:rsid w:val="009D44F8"/>
    <w:rsid w:val="009E2523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C6FEA"/>
    <w:rsid w:val="00BD431F"/>
    <w:rsid w:val="00BE423E"/>
    <w:rsid w:val="00BF61AC"/>
    <w:rsid w:val="00C47FA6"/>
    <w:rsid w:val="00C57FC6"/>
    <w:rsid w:val="00C66A7D"/>
    <w:rsid w:val="00C779DA"/>
    <w:rsid w:val="00C814F7"/>
    <w:rsid w:val="00C8536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4032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1EB"/>
    <w:rsid w:val="00E5632B"/>
    <w:rsid w:val="00E70240"/>
    <w:rsid w:val="00E71E6B"/>
    <w:rsid w:val="00E81CC5"/>
    <w:rsid w:val="00E85A87"/>
    <w:rsid w:val="00E85B4A"/>
    <w:rsid w:val="00E9528E"/>
    <w:rsid w:val="00EA5099"/>
    <w:rsid w:val="00EB16C1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307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assieSanisclaws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y.indeed.com/p/kadeemc-xgj2yb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dam00\AppData\Local\Microsoft\Office\16.0\DTS\en-US%7bD617C959-D3B1-4761-B2D6-3A337E936DFD%7d\%7bE085EA5E-F90B-4AB5-BA51-121868B6B9DC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7ECFCEFB3E4A98BD311D9520665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AF102-1C7A-430C-9576-9F2510DEC78C}"/>
      </w:docPartPr>
      <w:docPartBody>
        <w:p w:rsidR="005922C6" w:rsidRDefault="0000675D">
          <w:pPr>
            <w:pStyle w:val="497ECFCEFB3E4A98BD311D9520665B24"/>
          </w:pPr>
          <w:r w:rsidRPr="00CF1A49">
            <w:t>·</w:t>
          </w:r>
        </w:p>
      </w:docPartBody>
    </w:docPart>
    <w:docPart>
      <w:docPartPr>
        <w:name w:val="D462EBBCD1924271A80E376741708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9CA88-D719-47CB-AD0E-B59426B7ABE1}"/>
      </w:docPartPr>
      <w:docPartBody>
        <w:p w:rsidR="005922C6" w:rsidRDefault="0000675D">
          <w:pPr>
            <w:pStyle w:val="D462EBBCD1924271A80E376741708C15"/>
          </w:pPr>
          <w:r w:rsidRPr="00CF1A49">
            <w:t>·</w:t>
          </w:r>
        </w:p>
      </w:docPartBody>
    </w:docPart>
    <w:docPart>
      <w:docPartPr>
        <w:name w:val="9293BDA43CB54BF2BC341AF39E461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A4C1A-05CD-470B-A879-46CF630E6499}"/>
      </w:docPartPr>
      <w:docPartBody>
        <w:p w:rsidR="005922C6" w:rsidRDefault="0000675D">
          <w:pPr>
            <w:pStyle w:val="9293BDA43CB54BF2BC341AF39E4611D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4482934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D"/>
    <w:rsid w:val="0000675D"/>
    <w:rsid w:val="003C52C0"/>
    <w:rsid w:val="005922C6"/>
    <w:rsid w:val="00A56887"/>
    <w:rsid w:val="00C0612F"/>
    <w:rsid w:val="00C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7ECFCEFB3E4A98BD311D9520665B24">
    <w:name w:val="497ECFCEFB3E4A98BD311D9520665B24"/>
  </w:style>
  <w:style w:type="paragraph" w:customStyle="1" w:styleId="D462EBBCD1924271A80E376741708C15">
    <w:name w:val="D462EBBCD1924271A80E376741708C15"/>
  </w:style>
  <w:style w:type="paragraph" w:customStyle="1" w:styleId="9293BDA43CB54BF2BC341AF39E4611D6">
    <w:name w:val="9293BDA43CB54BF2BC341AF39E4611D6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D99365535A154FB5ACCFA0652F1C25D9">
    <w:name w:val="D99365535A154FB5ACCFA0652F1C2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{E085EA5E-F90B-4AB5-BA51-121868B6B9DC}tf16392877_win32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2025-07-12T02:04:00Z</dcterms:created>
  <dcterms:modified xsi:type="dcterms:W3CDTF">2025-07-12T02:04:00Z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